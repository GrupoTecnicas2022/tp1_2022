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1C5DA" w14:textId="77777777" w:rsidR="006A3A0E" w:rsidRDefault="006A3A0E" w:rsidP="006A3A0E">
      <w:pPr>
        <w:pStyle w:val="Ttulo10"/>
        <w:spacing w:after="0"/>
        <w:rPr>
          <w:lang w:val="de-DE"/>
        </w:rPr>
      </w:pPr>
    </w:p>
    <w:p w14:paraId="288FB2C6" w14:textId="77777777" w:rsidR="006A3A0E" w:rsidRDefault="006A3A0E" w:rsidP="006A3A0E">
      <w:pPr>
        <w:pStyle w:val="Ttulo10"/>
        <w:spacing w:after="0"/>
        <w:rPr>
          <w:lang w:val="de-DE"/>
        </w:rPr>
      </w:pPr>
    </w:p>
    <w:p w14:paraId="01B7E25F" w14:textId="77777777" w:rsidR="006A3A0E" w:rsidRDefault="006A3A0E" w:rsidP="006A3A0E">
      <w:pPr>
        <w:pStyle w:val="Ttulo10"/>
        <w:spacing w:after="0"/>
        <w:rPr>
          <w:lang w:val="de-DE"/>
        </w:rPr>
      </w:pPr>
    </w:p>
    <w:p w14:paraId="2A711A73" w14:textId="77777777" w:rsidR="006A3A0E" w:rsidRDefault="006A3A0E" w:rsidP="006A3A0E">
      <w:pPr>
        <w:pStyle w:val="Ttulo10"/>
        <w:spacing w:after="0"/>
        <w:rPr>
          <w:lang w:val="de-DE"/>
        </w:rPr>
      </w:pPr>
    </w:p>
    <w:p w14:paraId="25998950" w14:textId="77777777" w:rsidR="006A3A0E" w:rsidRDefault="006A3A0E" w:rsidP="006A3A0E">
      <w:pPr>
        <w:pStyle w:val="Ttulo10"/>
        <w:spacing w:after="0"/>
        <w:rPr>
          <w:lang w:val="de-DE"/>
        </w:rPr>
      </w:pPr>
    </w:p>
    <w:p w14:paraId="3712BC77" w14:textId="09599FC8" w:rsidR="006A3A0E" w:rsidRDefault="006A3A0E" w:rsidP="006A3A0E">
      <w:pPr>
        <w:pStyle w:val="Ttulo10"/>
        <w:spacing w:after="0"/>
        <w:rPr>
          <w:lang w:val="de-DE"/>
        </w:rPr>
      </w:pPr>
    </w:p>
    <w:p w14:paraId="4E537C8B" w14:textId="77777777" w:rsidR="000E365A" w:rsidRPr="000E365A" w:rsidRDefault="000E365A" w:rsidP="000E365A">
      <w:pPr>
        <w:pStyle w:val="author"/>
        <w:rPr>
          <w:lang w:val="de-DE"/>
        </w:rPr>
      </w:pPr>
    </w:p>
    <w:p w14:paraId="75E96EB3" w14:textId="0E358A99" w:rsidR="00821AE6" w:rsidRDefault="006A3A0E" w:rsidP="006A3A0E">
      <w:pPr>
        <w:pStyle w:val="Ttulo10"/>
        <w:spacing w:after="0"/>
        <w:rPr>
          <w:lang w:val="de-DE"/>
        </w:rPr>
      </w:pPr>
      <w:r>
        <w:rPr>
          <w:lang w:val="de-DE"/>
        </w:rPr>
        <w:t>Modulo 1 – Producción de textos e hipertextos</w:t>
      </w:r>
    </w:p>
    <w:p w14:paraId="536A150D" w14:textId="5C51CED3" w:rsidR="006A3A0E" w:rsidRDefault="006A3A0E" w:rsidP="006A3A0E">
      <w:pPr>
        <w:pStyle w:val="Subttulo1"/>
        <w:rPr>
          <w:lang w:val="de-DE"/>
        </w:rPr>
      </w:pPr>
      <w:r>
        <w:rPr>
          <w:lang w:val="de-DE"/>
        </w:rPr>
        <w:t xml:space="preserve">Marck Up </w:t>
      </w:r>
      <w:proofErr w:type="spellStart"/>
      <w:r>
        <w:rPr>
          <w:lang w:val="de-DE"/>
        </w:rPr>
        <w:t>Languages</w:t>
      </w:r>
      <w:proofErr w:type="spellEnd"/>
    </w:p>
    <w:p w14:paraId="3FBEEDFE" w14:textId="07035531" w:rsidR="006A3A0E" w:rsidRDefault="006A3A0E" w:rsidP="006A3A0E">
      <w:pPr>
        <w:pStyle w:val="author"/>
        <w:rPr>
          <w:lang w:val="de-DE"/>
        </w:rPr>
      </w:pPr>
      <w:r>
        <w:rPr>
          <w:lang w:val="de-DE"/>
        </w:rPr>
        <w:t xml:space="preserve">Francisco Tejeda Dominguez, Julián Pages, Francisco </w:t>
      </w:r>
      <w:proofErr w:type="spellStart"/>
      <w:r>
        <w:rPr>
          <w:lang w:val="de-DE"/>
        </w:rPr>
        <w:t>Crisafulli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Baustista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Carelli</w:t>
      </w:r>
      <w:proofErr w:type="spellEnd"/>
    </w:p>
    <w:p w14:paraId="25E7EA7B" w14:textId="4D1B3491" w:rsidR="006A3A0E" w:rsidRDefault="006A3A0E" w:rsidP="006A3A0E">
      <w:pPr>
        <w:pStyle w:val="address"/>
        <w:rPr>
          <w:lang w:val="de-DE"/>
        </w:rPr>
      </w:pPr>
    </w:p>
    <w:p w14:paraId="27BC8E3F" w14:textId="5BD7091D" w:rsidR="006A3A0E" w:rsidRPr="003B2996" w:rsidRDefault="00C50777" w:rsidP="006A3A0E">
      <w:pPr>
        <w:pStyle w:val="address"/>
        <w:rPr>
          <w:rStyle w:val="e-mail"/>
          <w:lang w:val="de-DE"/>
        </w:rPr>
      </w:pPr>
      <w:hyperlink r:id="rId7" w:history="1">
        <w:r w:rsidR="006A3A0E" w:rsidRPr="006A3A0E">
          <w:rPr>
            <w:rStyle w:val="e-mail"/>
            <w:lang w:val="de-DE"/>
          </w:rPr>
          <w:t>franciscotejedadominguez@gmail.com</w:t>
        </w:r>
      </w:hyperlink>
    </w:p>
    <w:p w14:paraId="63857B45" w14:textId="77777777" w:rsidR="006A3A0E" w:rsidRPr="006A3A0E" w:rsidRDefault="006A3A0E" w:rsidP="006A3A0E">
      <w:pPr>
        <w:pStyle w:val="address"/>
        <w:rPr>
          <w:rStyle w:val="e-mail"/>
          <w:lang w:val="de-DE"/>
        </w:rPr>
      </w:pPr>
    </w:p>
    <w:p w14:paraId="4C940D8C" w14:textId="09290E73" w:rsidR="006A3A0E" w:rsidRPr="006A3A0E" w:rsidRDefault="00C50777" w:rsidP="006A3A0E">
      <w:pPr>
        <w:pStyle w:val="address"/>
        <w:rPr>
          <w:rStyle w:val="e-mail"/>
          <w:lang w:val="de-DE"/>
        </w:rPr>
      </w:pPr>
      <w:hyperlink r:id="rId8" w:history="1">
        <w:r w:rsidR="006A3A0E" w:rsidRPr="006A3A0E">
          <w:rPr>
            <w:rStyle w:val="e-mail"/>
            <w:lang w:val="de-DE"/>
          </w:rPr>
          <w:t>julianpages0110@gmail.com</w:t>
        </w:r>
      </w:hyperlink>
      <w:r w:rsidR="006A3A0E" w:rsidRPr="006A3A0E">
        <w:rPr>
          <w:rStyle w:val="e-mail"/>
          <w:lang w:val="de-DE"/>
        </w:rPr>
        <w:tab/>
      </w:r>
    </w:p>
    <w:p w14:paraId="071C10B9" w14:textId="12D6E8D3" w:rsidR="006A3A0E" w:rsidRDefault="006A3A0E" w:rsidP="006A3A0E">
      <w:pPr>
        <w:pStyle w:val="address"/>
        <w:rPr>
          <w:lang w:val="de-DE"/>
        </w:rPr>
      </w:pPr>
    </w:p>
    <w:p w14:paraId="59AEA990" w14:textId="45F63905" w:rsidR="006A3A0E" w:rsidRPr="006A3A0E" w:rsidRDefault="00C50777" w:rsidP="006A3A0E">
      <w:pPr>
        <w:pStyle w:val="address"/>
        <w:rPr>
          <w:rStyle w:val="e-mail"/>
          <w:lang w:val="de-DE"/>
        </w:rPr>
      </w:pPr>
      <w:hyperlink r:id="rId9" w:history="1">
        <w:r w:rsidR="006A3A0E" w:rsidRPr="006A3A0E">
          <w:rPr>
            <w:rStyle w:val="e-mail"/>
            <w:lang w:val="de-DE"/>
          </w:rPr>
          <w:t>franchucrisafulli@gmail.com</w:t>
        </w:r>
      </w:hyperlink>
      <w:r w:rsidR="006A3A0E" w:rsidRPr="006A3A0E">
        <w:rPr>
          <w:rStyle w:val="e-mail"/>
          <w:lang w:val="de-DE"/>
        </w:rPr>
        <w:tab/>
      </w:r>
    </w:p>
    <w:p w14:paraId="11F65DB8" w14:textId="33761AB6" w:rsidR="006A3A0E" w:rsidRPr="006A3A0E" w:rsidRDefault="006A3A0E" w:rsidP="006A3A0E">
      <w:pPr>
        <w:pStyle w:val="address"/>
        <w:rPr>
          <w:rStyle w:val="e-mail"/>
          <w:lang w:val="de-DE"/>
        </w:rPr>
      </w:pPr>
    </w:p>
    <w:p w14:paraId="54EB7ACD" w14:textId="0FD96641" w:rsidR="006A3A0E" w:rsidRPr="006A3A0E" w:rsidRDefault="00C50777" w:rsidP="006A3A0E">
      <w:pPr>
        <w:pStyle w:val="address"/>
        <w:rPr>
          <w:rStyle w:val="e-mail"/>
          <w:lang w:val="de-DE"/>
        </w:rPr>
      </w:pPr>
      <w:hyperlink r:id="rId10" w:history="1">
        <w:r w:rsidR="006A3A0E" w:rsidRPr="006A3A0E">
          <w:rPr>
            <w:rStyle w:val="Hipervnculo"/>
            <w:rFonts w:ascii="Courier" w:hAnsi="Courier"/>
            <w:noProof/>
            <w:spacing w:val="-6"/>
            <w:lang w:val="de-DE"/>
          </w:rPr>
          <w:t>bauticarelli@live.com.ar</w:t>
        </w:r>
      </w:hyperlink>
    </w:p>
    <w:p w14:paraId="412DB3EB" w14:textId="22348755" w:rsidR="006A3A0E" w:rsidRDefault="006A3A0E" w:rsidP="006A3A0E">
      <w:pPr>
        <w:pStyle w:val="address"/>
        <w:rPr>
          <w:rStyle w:val="e-mail"/>
          <w:lang w:val="de-DE"/>
        </w:rPr>
      </w:pPr>
    </w:p>
    <w:p w14:paraId="543898CD" w14:textId="64D4F380" w:rsidR="006A3A0E" w:rsidRDefault="006A3A0E" w:rsidP="006A3A0E">
      <w:pPr>
        <w:pStyle w:val="abstract"/>
        <w:rPr>
          <w:lang w:val="es-AR"/>
        </w:rPr>
      </w:pPr>
      <w:r w:rsidRPr="003B2996">
        <w:rPr>
          <w:b/>
          <w:lang w:val="de-DE"/>
        </w:rPr>
        <w:t>Abstract.</w:t>
      </w:r>
      <w:r w:rsidRPr="003B2996">
        <w:rPr>
          <w:lang w:val="de-DE"/>
        </w:rPr>
        <w:t xml:space="preserve"> </w:t>
      </w:r>
      <w:r w:rsidRPr="006A3A0E">
        <w:rPr>
          <w:lang w:val="es-AR"/>
        </w:rPr>
        <w:t>En este document</w:t>
      </w:r>
      <w:r>
        <w:rPr>
          <w:lang w:val="es-AR"/>
        </w:rPr>
        <w:t>o</w:t>
      </w:r>
      <w:r w:rsidRPr="006A3A0E">
        <w:rPr>
          <w:lang w:val="es-AR"/>
        </w:rPr>
        <w:t xml:space="preserve"> analizamos lo</w:t>
      </w:r>
      <w:r>
        <w:rPr>
          <w:lang w:val="es-AR"/>
        </w:rPr>
        <w:t xml:space="preserve"> que hicimos durante la clase</w:t>
      </w:r>
    </w:p>
    <w:p w14:paraId="588E6046" w14:textId="6910310C" w:rsidR="006A3A0E" w:rsidRDefault="006A3A0E" w:rsidP="006A3A0E">
      <w:pPr>
        <w:pStyle w:val="abstract"/>
        <w:spacing w:after="0"/>
        <w:rPr>
          <w:lang w:val="es-AR"/>
        </w:rPr>
      </w:pPr>
    </w:p>
    <w:p w14:paraId="2D368E79" w14:textId="78D3EF0E" w:rsidR="006A3A0E" w:rsidRDefault="006A3A0E" w:rsidP="006A3A0E">
      <w:pPr>
        <w:pStyle w:val="keywords"/>
      </w:pPr>
      <w:r>
        <w:rPr>
          <w:b/>
        </w:rPr>
        <w:t>Keywords.</w:t>
      </w:r>
      <w:r>
        <w:t xml:space="preserve"> </w:t>
      </w:r>
      <w:proofErr w:type="spellStart"/>
      <w:r>
        <w:t>Tecnologías</w:t>
      </w:r>
      <w:proofErr w:type="spellEnd"/>
      <w:r>
        <w:t xml:space="preserve"> </w:t>
      </w:r>
      <w:proofErr w:type="spellStart"/>
      <w:r>
        <w:t>emergentes</w:t>
      </w:r>
      <w:proofErr w:type="spellEnd"/>
      <w:r>
        <w:t xml:space="preserve">, </w:t>
      </w:r>
      <w:proofErr w:type="spellStart"/>
      <w:r>
        <w:t>marcas</w:t>
      </w:r>
      <w:proofErr w:type="spellEnd"/>
    </w:p>
    <w:p w14:paraId="6E090425" w14:textId="77777777" w:rsidR="003B2996" w:rsidRDefault="003B2996" w:rsidP="003B2996">
      <w:pPr>
        <w:pStyle w:val="heading1"/>
        <w:numPr>
          <w:ilvl w:val="0"/>
          <w:numId w:val="0"/>
        </w:numPr>
        <w:tabs>
          <w:tab w:val="left" w:pos="567"/>
        </w:tabs>
        <w:ind w:left="567"/>
      </w:pPr>
    </w:p>
    <w:p w14:paraId="3B32E730" w14:textId="56DA778E" w:rsidR="003B2996" w:rsidRDefault="003B2996" w:rsidP="003B2996">
      <w:pPr>
        <w:pStyle w:val="heading1"/>
        <w:numPr>
          <w:ilvl w:val="0"/>
          <w:numId w:val="0"/>
        </w:numPr>
        <w:tabs>
          <w:tab w:val="left" w:pos="567"/>
        </w:tabs>
        <w:ind w:left="567"/>
      </w:pPr>
    </w:p>
    <w:p w14:paraId="16295576" w14:textId="4AC03F4C" w:rsidR="000E365A" w:rsidRDefault="000E365A" w:rsidP="000E365A"/>
    <w:p w14:paraId="4C491FA0" w14:textId="2C4F0EE0" w:rsidR="000E365A" w:rsidRDefault="000E365A" w:rsidP="000E365A"/>
    <w:p w14:paraId="6FFA615E" w14:textId="7376439D" w:rsidR="000E365A" w:rsidRDefault="000E365A" w:rsidP="000E365A"/>
    <w:p w14:paraId="1B0CD09A" w14:textId="55AB7371" w:rsidR="000E365A" w:rsidRDefault="000E365A" w:rsidP="000E365A"/>
    <w:p w14:paraId="2D78AB8A" w14:textId="77777777" w:rsidR="000E365A" w:rsidRPr="000E365A" w:rsidRDefault="000E365A" w:rsidP="000E365A"/>
    <w:p w14:paraId="1EDA4243" w14:textId="6AF103FD" w:rsidR="006A3A0E" w:rsidRDefault="006A3A0E" w:rsidP="003B2996">
      <w:pPr>
        <w:pStyle w:val="heading1"/>
      </w:pPr>
      <w:r>
        <w:lastRenderedPageBreak/>
        <w:t>Introducción</w:t>
      </w:r>
    </w:p>
    <w:p w14:paraId="02814D69" w14:textId="3558B2CA" w:rsidR="003B2996" w:rsidRDefault="003B2996" w:rsidP="003B2996">
      <w:pPr>
        <w:rPr>
          <w:lang w:val="es-AR"/>
        </w:rPr>
      </w:pPr>
      <w:r w:rsidRPr="003B2996">
        <w:rPr>
          <w:lang w:val="es-AR"/>
        </w:rPr>
        <w:t>El día de la f</w:t>
      </w:r>
      <w:r>
        <w:rPr>
          <w:lang w:val="es-AR"/>
        </w:rPr>
        <w:t>echa, miércoles 6 de abril, comenzamos el Módulo numero 1 (uno), el cual consistía en r</w:t>
      </w:r>
      <w:r w:rsidRPr="003B2996">
        <w:rPr>
          <w:lang w:val="es-AR"/>
        </w:rPr>
        <w:t>elacionar al estudiante con las tecnologías de producir materiales que tengan alto impacto y que mejoren su visibilidad para el empleo y su reputación digital.</w:t>
      </w:r>
      <w:r>
        <w:rPr>
          <w:lang w:val="es-AR"/>
        </w:rPr>
        <w:t xml:space="preserve"> </w:t>
      </w:r>
    </w:p>
    <w:p w14:paraId="26CFB345" w14:textId="25FD4FEB" w:rsidR="003B2996" w:rsidRDefault="003B2996" w:rsidP="003B2996">
      <w:pPr>
        <w:rPr>
          <w:lang w:val="es-AR"/>
        </w:rPr>
      </w:pPr>
    </w:p>
    <w:p w14:paraId="01EFAE2F" w14:textId="442CE20C" w:rsidR="003B2996" w:rsidRDefault="003B2996" w:rsidP="003B2996">
      <w:pPr>
        <w:rPr>
          <w:lang w:val="es-AR"/>
        </w:rPr>
      </w:pPr>
      <w:r>
        <w:rPr>
          <w:lang w:val="es-AR"/>
        </w:rPr>
        <w:t xml:space="preserve">Comenzamos la clase con una charla introductoria del Ingeniero Ricardo Palma y el Ingeniero Alejandro C. </w:t>
      </w:r>
      <w:proofErr w:type="spellStart"/>
      <w:r>
        <w:rPr>
          <w:lang w:val="es-AR"/>
        </w:rPr>
        <w:t>Gomez</w:t>
      </w:r>
      <w:proofErr w:type="spellEnd"/>
      <w:r>
        <w:rPr>
          <w:lang w:val="es-AR"/>
        </w:rPr>
        <w:t>, del potencial que nos podía dejar esta clase ya que hoy en día el buen uso y manejo de las plantillas HTML y Word (con sus complementos) generan muchas oportunidades laborales y aptitudes. Pudimos apreciar también con la facilidad con la que se generan y los pocos recursos que estas conllevan.</w:t>
      </w:r>
    </w:p>
    <w:p w14:paraId="08E8C1B3" w14:textId="645BB39C" w:rsidR="003B2996" w:rsidRDefault="003B2996" w:rsidP="003B2996">
      <w:pPr>
        <w:rPr>
          <w:lang w:val="es-AR"/>
        </w:rPr>
      </w:pPr>
    </w:p>
    <w:p w14:paraId="16FDE47C" w14:textId="3B1481FE" w:rsidR="003B2996" w:rsidRDefault="003B2996" w:rsidP="003B2996">
      <w:pPr>
        <w:rPr>
          <w:lang w:val="es-AR"/>
        </w:rPr>
      </w:pPr>
      <w:r>
        <w:rPr>
          <w:lang w:val="es-AR"/>
        </w:rPr>
        <w:t xml:space="preserve">También tuvimos la oportunidad de navegar, conocer y convertirnos en miembros del sitio web GitHub, la cual es una </w:t>
      </w:r>
      <w:r w:rsidRPr="003B2996">
        <w:rPr>
          <w:lang w:val="es-AR"/>
        </w:rPr>
        <w:t>plataforma de desarrollo colaborativo</w:t>
      </w:r>
      <w:r>
        <w:rPr>
          <w:lang w:val="es-AR"/>
        </w:rPr>
        <w:t xml:space="preserve"> muy famosa en el ámbito de programación y creadores de contenido web, donde se puede</w:t>
      </w:r>
      <w:r w:rsidRPr="003B2996">
        <w:rPr>
          <w:lang w:val="es-AR"/>
        </w:rPr>
        <w:t xml:space="preserve"> alojar proyectos utilizando el sistema de control de versiones Git</w:t>
      </w:r>
      <w:r>
        <w:rPr>
          <w:lang w:val="es-AR"/>
        </w:rPr>
        <w:t>.</w:t>
      </w:r>
    </w:p>
    <w:p w14:paraId="1CCBCF82" w14:textId="77777777" w:rsidR="003B2996" w:rsidRPr="003B2996" w:rsidRDefault="003B2996" w:rsidP="003B2996">
      <w:pPr>
        <w:rPr>
          <w:lang w:val="es-AR"/>
        </w:rPr>
      </w:pPr>
    </w:p>
    <w:p w14:paraId="30DD2B53" w14:textId="68B1ADC8" w:rsidR="006A3A0E" w:rsidRDefault="006A3A0E" w:rsidP="006A3A0E">
      <w:pPr>
        <w:pStyle w:val="heading1"/>
      </w:pPr>
      <w:r>
        <w:t xml:space="preserve">El </w:t>
      </w:r>
      <w:proofErr w:type="spellStart"/>
      <w:r>
        <w:t>lenguaje</w:t>
      </w:r>
      <w:proofErr w:type="spellEnd"/>
      <w:r>
        <w:t xml:space="preserve"> html</w:t>
      </w:r>
    </w:p>
    <w:p w14:paraId="0364CAAB" w14:textId="00CB82D5" w:rsidR="003B2996" w:rsidRDefault="003B2996" w:rsidP="003B2996">
      <w:pPr>
        <w:rPr>
          <w:lang w:val="es-AR"/>
        </w:rPr>
      </w:pPr>
      <w:r w:rsidRPr="003B2996">
        <w:rPr>
          <w:lang w:val="es-AR"/>
        </w:rPr>
        <w:t>El Lenguaje de Marcado de Hipertexto (HTML) es el código que se utiliza para estructurar y desplegar una página web y sus contenidos. Por ejemplo, sus contenidos podrían ser párrafos, una lista con viñetas, o imágenes y tablas de datos.</w:t>
      </w:r>
    </w:p>
    <w:p w14:paraId="1A66E538" w14:textId="77777777" w:rsidR="00D32B26" w:rsidRDefault="00D32B26" w:rsidP="003B2996">
      <w:pPr>
        <w:rPr>
          <w:lang w:val="es-AR"/>
        </w:rPr>
      </w:pPr>
    </w:p>
    <w:p w14:paraId="525B17AB" w14:textId="1B4A3DBE" w:rsidR="00D32B26" w:rsidRDefault="00D32B26" w:rsidP="003B2996">
      <w:pPr>
        <w:rPr>
          <w:lang w:val="es-AR"/>
        </w:rPr>
      </w:pPr>
      <w:r>
        <w:rPr>
          <w:lang w:val="es-AR"/>
        </w:rPr>
        <w:t>Al principio tuvimos una introducción al lenguaje HTML en la que se nos fue presentado la anatomía del mismo como la siguiente:</w:t>
      </w:r>
    </w:p>
    <w:p w14:paraId="0A2F5AD3" w14:textId="3743F3FE" w:rsidR="00D32B26" w:rsidRDefault="00D32B26" w:rsidP="003B2996">
      <w:pPr>
        <w:rPr>
          <w:lang w:val="es-AR"/>
        </w:rPr>
      </w:pPr>
    </w:p>
    <w:p w14:paraId="44F4171D" w14:textId="63278415" w:rsidR="00D32B26" w:rsidRDefault="00D32B26" w:rsidP="003B2996">
      <w:pPr>
        <w:rPr>
          <w:lang w:val="es-AR"/>
        </w:rPr>
      </w:pPr>
    </w:p>
    <w:p w14:paraId="7E02FD94" w14:textId="01637C93" w:rsidR="00D32B26" w:rsidRDefault="000C7A36" w:rsidP="000E365A">
      <w:pPr>
        <w:jc w:val="center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60AEC3CE" wp14:editId="2B9A9CB7">
            <wp:extent cx="5395595" cy="1711325"/>
            <wp:effectExtent l="0" t="0" r="190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87B2F" w14:textId="36E8D9E5" w:rsidR="00D32B26" w:rsidRDefault="00D32B26" w:rsidP="000C7A36">
      <w:pPr>
        <w:pStyle w:val="image"/>
        <w:jc w:val="both"/>
        <w:rPr>
          <w:lang w:val="es-AR"/>
        </w:rPr>
      </w:pPr>
    </w:p>
    <w:p w14:paraId="0DC7ED43" w14:textId="464552C3" w:rsidR="00D32B26" w:rsidRDefault="00D32B26" w:rsidP="00D32B26">
      <w:pPr>
        <w:pStyle w:val="numitem"/>
        <w:rPr>
          <w:lang w:val="es-AR" w:eastAsia="es-MX"/>
        </w:rPr>
      </w:pPr>
      <w:r w:rsidRPr="00D32B26">
        <w:rPr>
          <w:lang w:val="es-AR" w:eastAsia="es-MX"/>
        </w:rPr>
        <w:lastRenderedPageBreak/>
        <w:t>La etiqueta de apertura: consiste en el nombre del elemento (en este caso, p), encerrado por paréntesis angulares (&lt; &gt;) de apertura y cierre. Establece dónde comienza o empieza a tener efecto el elemento</w:t>
      </w:r>
      <w:r>
        <w:rPr>
          <w:lang w:val="es-AR" w:eastAsia="es-MX"/>
        </w:rPr>
        <w:t>.</w:t>
      </w:r>
    </w:p>
    <w:p w14:paraId="326E6532" w14:textId="77777777" w:rsidR="00D32B26" w:rsidRPr="00D32B26" w:rsidRDefault="00D32B26" w:rsidP="00D32B26">
      <w:pPr>
        <w:pStyle w:val="numitem"/>
        <w:numPr>
          <w:ilvl w:val="0"/>
          <w:numId w:val="0"/>
        </w:numPr>
        <w:ind w:left="227" w:hanging="57"/>
        <w:rPr>
          <w:lang w:val="es-AR" w:eastAsia="es-MX"/>
        </w:rPr>
      </w:pPr>
    </w:p>
    <w:p w14:paraId="76D0FC98" w14:textId="5095AE13" w:rsidR="00D32B26" w:rsidRDefault="00D32B26" w:rsidP="00D32B26">
      <w:pPr>
        <w:pStyle w:val="numitem"/>
        <w:rPr>
          <w:lang w:val="es-AR" w:eastAsia="es-MX"/>
        </w:rPr>
      </w:pPr>
      <w:r w:rsidRPr="00D32B26">
        <w:rPr>
          <w:lang w:val="es-AR" w:eastAsia="es-MX"/>
        </w:rPr>
        <w:t>La etiqueta de cierre: es igual que la etiqueta de apertura, excepto que incluye una barra de cierre (/) antes del nombre de la etiqueta. Establece dónde termina el elemento</w:t>
      </w:r>
      <w:r>
        <w:rPr>
          <w:lang w:val="es-AR" w:eastAsia="es-MX"/>
        </w:rPr>
        <w:t>.</w:t>
      </w:r>
    </w:p>
    <w:p w14:paraId="6A0A252E" w14:textId="77777777" w:rsidR="00D32B26" w:rsidRPr="00D32B26" w:rsidRDefault="00D32B26" w:rsidP="00D32B26">
      <w:pPr>
        <w:pStyle w:val="numitem"/>
        <w:numPr>
          <w:ilvl w:val="0"/>
          <w:numId w:val="0"/>
        </w:numPr>
        <w:rPr>
          <w:lang w:val="es-AR" w:eastAsia="es-MX"/>
        </w:rPr>
      </w:pPr>
    </w:p>
    <w:p w14:paraId="4A775751" w14:textId="3E2273D9" w:rsidR="00D32B26" w:rsidRDefault="00D32B26" w:rsidP="00D32B26">
      <w:pPr>
        <w:pStyle w:val="numitem"/>
        <w:rPr>
          <w:lang w:val="es-AR" w:eastAsia="es-MX"/>
        </w:rPr>
      </w:pPr>
      <w:r w:rsidRPr="00D32B26">
        <w:rPr>
          <w:lang w:val="es-AR" w:eastAsia="es-MX"/>
        </w:rPr>
        <w:t>El contenido: este es el contenido del elemento, que en este caso es sólo texto.</w:t>
      </w:r>
    </w:p>
    <w:p w14:paraId="4AC30F44" w14:textId="77777777" w:rsidR="00D32B26" w:rsidRPr="00D32B26" w:rsidRDefault="00D32B26" w:rsidP="00D32B26">
      <w:pPr>
        <w:pStyle w:val="numitem"/>
        <w:numPr>
          <w:ilvl w:val="0"/>
          <w:numId w:val="0"/>
        </w:numPr>
        <w:ind w:left="227" w:hanging="57"/>
        <w:rPr>
          <w:lang w:val="es-AR" w:eastAsia="es-MX"/>
        </w:rPr>
      </w:pPr>
    </w:p>
    <w:p w14:paraId="4AD92318" w14:textId="7C48399D" w:rsidR="00D32B26" w:rsidRDefault="00D32B26" w:rsidP="00D32B26">
      <w:pPr>
        <w:pStyle w:val="numitem"/>
        <w:rPr>
          <w:lang w:val="es-AR" w:eastAsia="es-MX"/>
        </w:rPr>
      </w:pPr>
      <w:r w:rsidRPr="00D32B26">
        <w:rPr>
          <w:lang w:val="es-AR" w:eastAsia="es-MX"/>
        </w:rPr>
        <w:t>El elemento: la etiqueta de apertura, más la etiqueta de cierre, más el contenido equivale al elemento.</w:t>
      </w:r>
    </w:p>
    <w:p w14:paraId="79D745E6" w14:textId="77777777" w:rsidR="00D32B26" w:rsidRPr="00D32B26" w:rsidRDefault="00D32B26" w:rsidP="00D32B26">
      <w:pPr>
        <w:pStyle w:val="numitem"/>
        <w:numPr>
          <w:ilvl w:val="0"/>
          <w:numId w:val="0"/>
        </w:numPr>
        <w:rPr>
          <w:lang w:val="es-AR" w:eastAsia="es-MX"/>
        </w:rPr>
      </w:pPr>
    </w:p>
    <w:p w14:paraId="0D654431" w14:textId="6E053895" w:rsidR="00D32B26" w:rsidRDefault="00D32B26" w:rsidP="00D32B26">
      <w:pPr>
        <w:pStyle w:val="p1a"/>
        <w:spacing w:before="120"/>
        <w:ind w:firstLine="284"/>
        <w:rPr>
          <w:lang w:val="es-AR"/>
        </w:rPr>
      </w:pPr>
      <w:r w:rsidRPr="00D32B26">
        <w:rPr>
          <w:lang w:val="es-AR"/>
        </w:rPr>
        <w:t>Dadas estas instrucciones iniciamos con nuestros esboces de scripts en el block de notas de nuestras computadoras</w:t>
      </w:r>
      <w:r>
        <w:rPr>
          <w:lang w:val="es-AR"/>
        </w:rPr>
        <w:t xml:space="preserve">, los cuales debíamos guardar en una carpeta llamada “Técnicas y Herramientas Modernas” ubicada en el Disco C. </w:t>
      </w:r>
      <w:r w:rsidRPr="00D32B26">
        <w:rPr>
          <w:lang w:val="es-AR"/>
        </w:rPr>
        <w:t>Una vez superada esta etapa proseguimos con realizar uno más comple</w:t>
      </w:r>
      <w:r w:rsidR="000C7A36">
        <w:rPr>
          <w:lang w:val="es-AR"/>
        </w:rPr>
        <w:t>jo</w:t>
      </w:r>
      <w:r w:rsidRPr="00D32B26">
        <w:rPr>
          <w:lang w:val="es-AR"/>
        </w:rPr>
        <w:t xml:space="preserve"> el cual incluyera nuevas dificultades como, el agregado de &lt;</w:t>
      </w:r>
      <w:proofErr w:type="spellStart"/>
      <w:r w:rsidRPr="00D32B26">
        <w:rPr>
          <w:lang w:val="es-AR"/>
        </w:rPr>
        <w:t>title</w:t>
      </w:r>
      <w:proofErr w:type="spellEnd"/>
      <w:r w:rsidRPr="00D32B26">
        <w:rPr>
          <w:lang w:val="es-AR"/>
        </w:rPr>
        <w:t>&gt; , &lt;head&gt; , &lt;</w:t>
      </w:r>
      <w:proofErr w:type="spellStart"/>
      <w:r w:rsidRPr="00D32B26">
        <w:rPr>
          <w:lang w:val="es-AR"/>
        </w:rPr>
        <w:t>body</w:t>
      </w:r>
      <w:proofErr w:type="spellEnd"/>
      <w:r w:rsidRPr="00D32B26">
        <w:rPr>
          <w:lang w:val="es-AR"/>
        </w:rPr>
        <w:t>&gt; , etc.</w:t>
      </w:r>
      <w:r>
        <w:rPr>
          <w:lang w:val="es-AR"/>
        </w:rPr>
        <w:t xml:space="preserve"> </w:t>
      </w:r>
      <w:r w:rsidR="000C7A36">
        <w:rPr>
          <w:lang w:val="es-AR"/>
        </w:rPr>
        <w:t xml:space="preserve"> Donde, por ejemplo, en la etiqueta &lt;</w:t>
      </w:r>
      <w:proofErr w:type="spellStart"/>
      <w:r w:rsidR="000C7A36">
        <w:rPr>
          <w:lang w:val="es-AR"/>
        </w:rPr>
        <w:t>body</w:t>
      </w:r>
      <w:proofErr w:type="spellEnd"/>
      <w:r w:rsidR="000C7A36">
        <w:rPr>
          <w:lang w:val="es-AR"/>
        </w:rPr>
        <w:t>&gt; podemos agregar el contenido que nosotros deseamos a medida que vamos avanzando en la construcción de nuestro elemento HTML.</w:t>
      </w:r>
    </w:p>
    <w:p w14:paraId="25B51A59" w14:textId="3BEB4A6E" w:rsidR="000C7A36" w:rsidRPr="00D32B26" w:rsidRDefault="000C7A36" w:rsidP="000C7A36">
      <w:pPr>
        <w:pStyle w:val="p1a"/>
        <w:spacing w:before="120"/>
        <w:ind w:firstLine="284"/>
        <w:rPr>
          <w:lang w:val="es-AR"/>
        </w:rPr>
      </w:pPr>
      <w:r>
        <w:rPr>
          <w:lang w:val="es-AR"/>
        </w:rPr>
        <w:t>Investigando pudimos observar la diversidad de opciones que tiene este lenguaje, como editar el color del texto, cambiar el tipo de fuente, determinar el comienzo y el fin de un párrafo con tan solo agregar una ínfima cantidad de caracteres, modificar a gusto la jerarquía del cuerpo de texto, entre otras posibilidades.</w:t>
      </w:r>
    </w:p>
    <w:p w14:paraId="558BA1BA" w14:textId="77777777" w:rsidR="00D32B26" w:rsidRDefault="00D32B26" w:rsidP="003B2996">
      <w:pPr>
        <w:rPr>
          <w:lang w:val="es-AR"/>
        </w:rPr>
      </w:pPr>
    </w:p>
    <w:p w14:paraId="434263E2" w14:textId="77777777" w:rsidR="003B2996" w:rsidRPr="003B2996" w:rsidRDefault="003B2996" w:rsidP="003B2996">
      <w:pPr>
        <w:rPr>
          <w:lang w:val="es-AR"/>
        </w:rPr>
      </w:pPr>
    </w:p>
    <w:p w14:paraId="489A92CE" w14:textId="76755E3B" w:rsidR="006A3A0E" w:rsidRDefault="006A3A0E" w:rsidP="006A3A0E">
      <w:pPr>
        <w:pStyle w:val="heading2"/>
        <w:spacing w:before="0"/>
      </w:pPr>
      <w:r>
        <w:t xml:space="preserve">Sitio Web </w:t>
      </w:r>
      <w:r w:rsidR="008D4EF7">
        <w:t>HTML</w:t>
      </w:r>
    </w:p>
    <w:p w14:paraId="61B73205" w14:textId="77777777" w:rsidR="008D4EF7" w:rsidRPr="008D4EF7" w:rsidRDefault="008D4EF7" w:rsidP="008D4EF7">
      <w:pPr>
        <w:rPr>
          <w:lang w:val="es-AR"/>
        </w:rPr>
      </w:pPr>
      <w:r w:rsidRPr="008D4EF7">
        <w:rPr>
          <w:lang w:val="es-AR"/>
        </w:rPr>
        <w:t>En el fondo, crear una página web en HTML, no es muy diferente a crear cualquier otro documento con un editor de texto. Consiste en crear un fichero con extensión .</w:t>
      </w:r>
      <w:proofErr w:type="spellStart"/>
      <w:r w:rsidRPr="008D4EF7">
        <w:rPr>
          <w:lang w:val="es-AR"/>
        </w:rPr>
        <w:t>html</w:t>
      </w:r>
      <w:proofErr w:type="spellEnd"/>
      <w:r w:rsidRPr="008D4EF7">
        <w:rPr>
          <w:lang w:val="es-AR"/>
        </w:rPr>
        <w:t xml:space="preserve"> o .</w:t>
      </w:r>
      <w:proofErr w:type="spellStart"/>
      <w:r w:rsidRPr="008D4EF7">
        <w:rPr>
          <w:lang w:val="es-AR"/>
        </w:rPr>
        <w:t>htm</w:t>
      </w:r>
      <w:proofErr w:type="spellEnd"/>
      <w:r w:rsidRPr="008D4EF7">
        <w:rPr>
          <w:lang w:val="es-AR"/>
        </w:rPr>
        <w:t xml:space="preserve"> y editarlo.</w:t>
      </w:r>
    </w:p>
    <w:p w14:paraId="4C06E18D" w14:textId="77777777" w:rsidR="008D4EF7" w:rsidRPr="008D4EF7" w:rsidRDefault="008D4EF7" w:rsidP="008D4EF7">
      <w:pPr>
        <w:rPr>
          <w:lang w:val="es-AR"/>
        </w:rPr>
      </w:pPr>
    </w:p>
    <w:p w14:paraId="7C1BB31D" w14:textId="4B6418AC" w:rsidR="00D32B26" w:rsidRDefault="008D4EF7" w:rsidP="008D4EF7">
      <w:pPr>
        <w:rPr>
          <w:lang w:val="es-AR"/>
        </w:rPr>
      </w:pPr>
      <w:r w:rsidRPr="008D4EF7">
        <w:rPr>
          <w:lang w:val="es-AR"/>
        </w:rPr>
        <w:t>En este fichero, se creará el contenido en sí (el texto de los títulos, párrafos, crear formularios, etc.), así como las etiquetas (o “tags”) necesarias para definir la estructura del documento</w:t>
      </w:r>
      <w:r>
        <w:rPr>
          <w:lang w:val="es-AR"/>
        </w:rPr>
        <w:t>.</w:t>
      </w:r>
    </w:p>
    <w:p w14:paraId="5A1358B2" w14:textId="0C8A6999" w:rsidR="008D4EF7" w:rsidRDefault="008D4EF7" w:rsidP="008D4EF7">
      <w:pPr>
        <w:rPr>
          <w:lang w:val="es-AR"/>
        </w:rPr>
      </w:pPr>
    </w:p>
    <w:p w14:paraId="3501C8AE" w14:textId="3122D5F0" w:rsidR="00250801" w:rsidRDefault="00250801" w:rsidP="008D4EF7">
      <w:pPr>
        <w:rPr>
          <w:lang w:val="es-AR"/>
        </w:rPr>
      </w:pPr>
      <w:r>
        <w:rPr>
          <w:lang w:val="es-AR"/>
        </w:rPr>
        <w:t>Nuestros conocimientos iniciales son muy básicos pero esta clase nos sirvió para generar interés en el tema y adentrarnos más en un futuro debido a su fácil manipulación y cantidad de oportunidades, ya sea en lo laboral como en el desarrollo de objetivos personales.</w:t>
      </w:r>
    </w:p>
    <w:p w14:paraId="3CD3C164" w14:textId="77777777" w:rsidR="008D4EF7" w:rsidRPr="008D4EF7" w:rsidRDefault="008D4EF7" w:rsidP="00250801">
      <w:pPr>
        <w:ind w:firstLine="0"/>
        <w:rPr>
          <w:lang w:val="es-AR"/>
        </w:rPr>
      </w:pPr>
    </w:p>
    <w:p w14:paraId="1C133E1B" w14:textId="357CB722" w:rsidR="006A3A0E" w:rsidRDefault="006A3A0E" w:rsidP="006A3A0E">
      <w:pPr>
        <w:pStyle w:val="heading2"/>
        <w:rPr>
          <w:lang w:val="es-AR"/>
        </w:rPr>
      </w:pPr>
      <w:r w:rsidRPr="006A3A0E">
        <w:rPr>
          <w:lang w:val="es-AR"/>
        </w:rPr>
        <w:lastRenderedPageBreak/>
        <w:t>Nuestro primer ejemplo de una p</w:t>
      </w:r>
      <w:r w:rsidR="00250801">
        <w:rPr>
          <w:lang w:val="es-AR"/>
        </w:rPr>
        <w:t>á</w:t>
      </w:r>
      <w:r>
        <w:rPr>
          <w:lang w:val="es-AR"/>
        </w:rPr>
        <w:t xml:space="preserve">gina </w:t>
      </w:r>
      <w:r w:rsidR="00250801">
        <w:rPr>
          <w:lang w:val="es-AR"/>
        </w:rPr>
        <w:t>HTML</w:t>
      </w:r>
    </w:p>
    <w:p w14:paraId="30782CF5" w14:textId="059F4D46" w:rsidR="006A3A0E" w:rsidRPr="006A3A0E" w:rsidRDefault="006A3A0E" w:rsidP="006A3A0E">
      <w:pPr>
        <w:rPr>
          <w:lang w:val="es-AR"/>
        </w:rPr>
      </w:pPr>
      <w:r>
        <w:rPr>
          <w:lang w:val="es-AR"/>
        </w:rPr>
        <w:t xml:space="preserve">Este es nuestro primer documento </w:t>
      </w:r>
      <w:r w:rsidR="008D4EF7">
        <w:rPr>
          <w:lang w:val="es-AR"/>
        </w:rPr>
        <w:t xml:space="preserve">HTML </w:t>
      </w:r>
      <w:r>
        <w:rPr>
          <w:lang w:val="es-AR"/>
        </w:rPr>
        <w:t>creado</w:t>
      </w:r>
      <w:r w:rsidR="008D4EF7">
        <w:rPr>
          <w:lang w:val="es-AR"/>
        </w:rPr>
        <w:t>:</w:t>
      </w:r>
    </w:p>
    <w:p w14:paraId="6E9D8942" w14:textId="6CC1DBC2" w:rsidR="006A3A0E" w:rsidRDefault="006A3A0E" w:rsidP="006A3A0E">
      <w:pPr>
        <w:rPr>
          <w:lang w:val="es-AR"/>
        </w:rPr>
      </w:pPr>
    </w:p>
    <w:p w14:paraId="68C2C514" w14:textId="20762DFC" w:rsidR="006A3A0E" w:rsidRDefault="006A3A0E" w:rsidP="006A3A0E">
      <w:pPr>
        <w:pStyle w:val="programcode"/>
      </w:pPr>
      <w:r w:rsidRPr="006A3A0E">
        <w:t>&lt;html&gt;</w:t>
      </w:r>
    </w:p>
    <w:p w14:paraId="70CECF32" w14:textId="77777777" w:rsidR="00250801" w:rsidRPr="006A3A0E" w:rsidRDefault="00250801" w:rsidP="006A3A0E">
      <w:pPr>
        <w:pStyle w:val="programcode"/>
      </w:pPr>
    </w:p>
    <w:p w14:paraId="130F7F76" w14:textId="77777777" w:rsidR="006A3A0E" w:rsidRPr="006A3A0E" w:rsidRDefault="006A3A0E" w:rsidP="006A3A0E">
      <w:pPr>
        <w:pStyle w:val="programcode"/>
      </w:pPr>
      <w:r w:rsidRPr="006A3A0E">
        <w:t>&lt;head&gt;&lt;strong&gt;</w:t>
      </w:r>
    </w:p>
    <w:p w14:paraId="54999A9F" w14:textId="77777777" w:rsidR="006A3A0E" w:rsidRPr="006A3A0E" w:rsidRDefault="006A3A0E" w:rsidP="006A3A0E">
      <w:pPr>
        <w:pStyle w:val="programcode"/>
      </w:pPr>
    </w:p>
    <w:p w14:paraId="23CDADEA" w14:textId="77777777" w:rsidR="006A3A0E" w:rsidRPr="006A3A0E" w:rsidRDefault="006A3A0E" w:rsidP="006A3A0E">
      <w:pPr>
        <w:pStyle w:val="programcode"/>
      </w:pPr>
      <w:r w:rsidRPr="006A3A0E">
        <w:t>&lt;/head&gt;</w:t>
      </w:r>
    </w:p>
    <w:p w14:paraId="2495AFEB" w14:textId="77777777" w:rsidR="006A3A0E" w:rsidRPr="006A3A0E" w:rsidRDefault="006A3A0E" w:rsidP="006A3A0E">
      <w:pPr>
        <w:pStyle w:val="programcode"/>
      </w:pPr>
    </w:p>
    <w:p w14:paraId="1D8A8FE8" w14:textId="77777777" w:rsidR="006A3A0E" w:rsidRPr="006A3A0E" w:rsidRDefault="006A3A0E" w:rsidP="006A3A0E">
      <w:pPr>
        <w:pStyle w:val="programcode"/>
      </w:pPr>
      <w:r w:rsidRPr="006A3A0E">
        <w:t>&lt;body&gt;</w:t>
      </w:r>
    </w:p>
    <w:p w14:paraId="67BF8056" w14:textId="77777777" w:rsidR="006A3A0E" w:rsidRPr="006A3A0E" w:rsidRDefault="006A3A0E" w:rsidP="006A3A0E">
      <w:pPr>
        <w:pStyle w:val="programcode"/>
      </w:pPr>
    </w:p>
    <w:p w14:paraId="38AB40E7" w14:textId="77777777" w:rsidR="006A3A0E" w:rsidRPr="006A3A0E" w:rsidRDefault="006A3A0E" w:rsidP="006A3A0E">
      <w:pPr>
        <w:pStyle w:val="programcode"/>
      </w:pPr>
      <w:r w:rsidRPr="006A3A0E">
        <w:t>&lt;h1&gt;</w:t>
      </w:r>
    </w:p>
    <w:p w14:paraId="1CE5B9B5" w14:textId="77777777" w:rsidR="006A3A0E" w:rsidRPr="006A3A0E" w:rsidRDefault="006A3A0E" w:rsidP="006A3A0E">
      <w:pPr>
        <w:pStyle w:val="programcode"/>
      </w:pPr>
      <w:r w:rsidRPr="006A3A0E">
        <w:t xml:space="preserve">Error 404 not Found! </w:t>
      </w:r>
    </w:p>
    <w:p w14:paraId="34121BC9" w14:textId="77777777" w:rsidR="006A3A0E" w:rsidRPr="006A3A0E" w:rsidRDefault="006A3A0E" w:rsidP="006A3A0E">
      <w:pPr>
        <w:pStyle w:val="programcode"/>
      </w:pPr>
    </w:p>
    <w:p w14:paraId="35C0CF5A" w14:textId="77777777" w:rsidR="006A3A0E" w:rsidRPr="006A3A0E" w:rsidRDefault="006A3A0E" w:rsidP="006A3A0E">
      <w:pPr>
        <w:pStyle w:val="programcode"/>
      </w:pPr>
      <w:r w:rsidRPr="006A3A0E">
        <w:t>&lt;/h1&gt;</w:t>
      </w:r>
    </w:p>
    <w:p w14:paraId="40DF87A9" w14:textId="77777777" w:rsidR="006A3A0E" w:rsidRPr="006A3A0E" w:rsidRDefault="006A3A0E" w:rsidP="006A3A0E">
      <w:pPr>
        <w:pStyle w:val="programcode"/>
      </w:pPr>
      <w:r w:rsidRPr="006A3A0E">
        <w:t>&lt;</w:t>
      </w:r>
      <w:proofErr w:type="spellStart"/>
      <w:r w:rsidRPr="006A3A0E">
        <w:t>hr</w:t>
      </w:r>
      <w:proofErr w:type="spellEnd"/>
      <w:r w:rsidRPr="006A3A0E">
        <w:t>&gt;</w:t>
      </w:r>
    </w:p>
    <w:p w14:paraId="5A6441AC" w14:textId="77777777" w:rsidR="006A3A0E" w:rsidRPr="006A3A0E" w:rsidRDefault="006A3A0E" w:rsidP="006A3A0E">
      <w:pPr>
        <w:pStyle w:val="programcode"/>
      </w:pPr>
    </w:p>
    <w:p w14:paraId="5338572C" w14:textId="27FBB66E" w:rsidR="006A3A0E" w:rsidRPr="006A3A0E" w:rsidRDefault="006A3A0E" w:rsidP="006A3A0E">
      <w:pPr>
        <w:pStyle w:val="programcode"/>
      </w:pPr>
      <w:r w:rsidRPr="006A3A0E">
        <w:t>&lt;h</w:t>
      </w:r>
      <w:r w:rsidR="00250801">
        <w:t>2</w:t>
      </w:r>
      <w:r w:rsidRPr="006A3A0E">
        <w:t>&gt; Error 404 not Found! &lt;/h</w:t>
      </w:r>
      <w:r w:rsidR="00250801">
        <w:t>2</w:t>
      </w:r>
      <w:r w:rsidRPr="006A3A0E">
        <w:t>&gt;</w:t>
      </w:r>
    </w:p>
    <w:p w14:paraId="33751E35" w14:textId="77777777" w:rsidR="006A3A0E" w:rsidRPr="006A3A0E" w:rsidRDefault="006A3A0E" w:rsidP="006A3A0E">
      <w:pPr>
        <w:pStyle w:val="programcode"/>
      </w:pPr>
      <w:r w:rsidRPr="006A3A0E">
        <w:t>&lt;</w:t>
      </w:r>
      <w:proofErr w:type="spellStart"/>
      <w:r w:rsidRPr="006A3A0E">
        <w:t>hr</w:t>
      </w:r>
      <w:proofErr w:type="spellEnd"/>
      <w:r w:rsidRPr="006A3A0E">
        <w:t>&gt;</w:t>
      </w:r>
    </w:p>
    <w:p w14:paraId="2F14AE52" w14:textId="77777777" w:rsidR="006A3A0E" w:rsidRPr="006A3A0E" w:rsidRDefault="006A3A0E" w:rsidP="006A3A0E">
      <w:pPr>
        <w:pStyle w:val="programcode"/>
      </w:pPr>
    </w:p>
    <w:p w14:paraId="2AF671F9" w14:textId="4B7F2F5A" w:rsidR="00250801" w:rsidRPr="000E365A" w:rsidRDefault="006A3A0E" w:rsidP="006A3A0E">
      <w:pPr>
        <w:pStyle w:val="programcode"/>
        <w:rPr>
          <w:lang w:val="es-AR"/>
        </w:rPr>
      </w:pPr>
      <w:r w:rsidRPr="006A3A0E">
        <w:t>&lt;h</w:t>
      </w:r>
      <w:r w:rsidR="00250801">
        <w:t>3</w:t>
      </w:r>
      <w:r w:rsidRPr="006A3A0E">
        <w:t xml:space="preserve">&gt; Error 404 not Found! </w:t>
      </w:r>
      <w:r w:rsidRPr="000E365A">
        <w:rPr>
          <w:lang w:val="es-AR"/>
        </w:rPr>
        <w:t>&lt;/h</w:t>
      </w:r>
      <w:r w:rsidR="00250801" w:rsidRPr="000E365A">
        <w:rPr>
          <w:lang w:val="es-AR"/>
        </w:rPr>
        <w:t>3</w:t>
      </w:r>
      <w:r w:rsidRPr="000E365A">
        <w:rPr>
          <w:lang w:val="es-AR"/>
        </w:rPr>
        <w:t>&gt;</w:t>
      </w:r>
    </w:p>
    <w:p w14:paraId="3C8D02C3" w14:textId="69487DFD" w:rsidR="006A3A0E" w:rsidRDefault="006A3A0E" w:rsidP="006A3A0E">
      <w:pPr>
        <w:pStyle w:val="programcode"/>
        <w:rPr>
          <w:lang w:val="es-AR"/>
        </w:rPr>
      </w:pPr>
      <w:r w:rsidRPr="006A3A0E">
        <w:rPr>
          <w:lang w:val="es-AR"/>
        </w:rPr>
        <w:t>&lt;</w:t>
      </w:r>
      <w:proofErr w:type="spellStart"/>
      <w:r w:rsidRPr="006A3A0E">
        <w:rPr>
          <w:lang w:val="es-AR"/>
        </w:rPr>
        <w:t>hr</w:t>
      </w:r>
      <w:proofErr w:type="spellEnd"/>
      <w:r w:rsidRPr="006A3A0E">
        <w:rPr>
          <w:lang w:val="es-AR"/>
        </w:rPr>
        <w:t>&gt;</w:t>
      </w:r>
    </w:p>
    <w:p w14:paraId="1D163B23" w14:textId="78E77A97" w:rsidR="00250801" w:rsidRDefault="00250801" w:rsidP="006A3A0E">
      <w:pPr>
        <w:pStyle w:val="programcode"/>
        <w:rPr>
          <w:lang w:val="es-AR"/>
        </w:rPr>
      </w:pPr>
    </w:p>
    <w:p w14:paraId="6356DAA1" w14:textId="35D1EC58" w:rsidR="00250801" w:rsidRPr="006A3A0E" w:rsidRDefault="00250801" w:rsidP="006A3A0E">
      <w:pPr>
        <w:pStyle w:val="programcode"/>
        <w:rPr>
          <w:lang w:val="es-AR"/>
        </w:rPr>
      </w:pPr>
      <w:r>
        <w:rPr>
          <w:lang w:val="es-AR"/>
        </w:rPr>
        <w:t>&lt;p&gt; esta etiqueta se utiliza para delimitar párrafos &lt;/p&gt;</w:t>
      </w:r>
    </w:p>
    <w:p w14:paraId="08AFD992" w14:textId="77777777" w:rsidR="006A3A0E" w:rsidRPr="006A3A0E" w:rsidRDefault="006A3A0E" w:rsidP="006A3A0E">
      <w:pPr>
        <w:pStyle w:val="programcode"/>
        <w:rPr>
          <w:lang w:val="es-AR"/>
        </w:rPr>
      </w:pPr>
    </w:p>
    <w:p w14:paraId="5D3A6AA3" w14:textId="77777777" w:rsidR="006A3A0E" w:rsidRPr="006A3A0E" w:rsidRDefault="006A3A0E" w:rsidP="006A3A0E">
      <w:pPr>
        <w:pStyle w:val="programcode"/>
        <w:rPr>
          <w:lang w:val="es-AR"/>
        </w:rPr>
      </w:pPr>
      <w:r w:rsidRPr="006A3A0E">
        <w:rPr>
          <w:lang w:val="es-AR"/>
        </w:rPr>
        <w:t>&lt;/</w:t>
      </w:r>
      <w:proofErr w:type="spellStart"/>
      <w:r w:rsidRPr="006A3A0E">
        <w:rPr>
          <w:lang w:val="es-AR"/>
        </w:rPr>
        <w:t>body</w:t>
      </w:r>
      <w:proofErr w:type="spellEnd"/>
      <w:r w:rsidRPr="006A3A0E">
        <w:rPr>
          <w:lang w:val="es-AR"/>
        </w:rPr>
        <w:t>&gt;</w:t>
      </w:r>
    </w:p>
    <w:p w14:paraId="2519DCB0" w14:textId="77777777" w:rsidR="006A3A0E" w:rsidRPr="006A3A0E" w:rsidRDefault="006A3A0E" w:rsidP="006A3A0E">
      <w:pPr>
        <w:pStyle w:val="programcode"/>
        <w:rPr>
          <w:lang w:val="es-AR"/>
        </w:rPr>
      </w:pPr>
    </w:p>
    <w:p w14:paraId="64189C0F" w14:textId="24051E39" w:rsidR="006A3A0E" w:rsidRDefault="006A3A0E" w:rsidP="006A3A0E">
      <w:pPr>
        <w:pStyle w:val="programcode"/>
        <w:rPr>
          <w:lang w:val="es-AR"/>
        </w:rPr>
      </w:pPr>
      <w:r w:rsidRPr="006A3A0E">
        <w:rPr>
          <w:lang w:val="es-AR"/>
        </w:rPr>
        <w:t>&lt;/</w:t>
      </w:r>
      <w:proofErr w:type="spellStart"/>
      <w:r w:rsidRPr="006A3A0E">
        <w:rPr>
          <w:lang w:val="es-AR"/>
        </w:rPr>
        <w:t>html</w:t>
      </w:r>
      <w:proofErr w:type="spellEnd"/>
      <w:r w:rsidRPr="006A3A0E">
        <w:rPr>
          <w:lang w:val="es-AR"/>
        </w:rPr>
        <w:t>&gt;</w:t>
      </w:r>
    </w:p>
    <w:p w14:paraId="73652E12" w14:textId="0BA55FAE" w:rsidR="006A3A0E" w:rsidRDefault="006A3A0E" w:rsidP="006A3A0E">
      <w:pPr>
        <w:pStyle w:val="programcode"/>
        <w:rPr>
          <w:lang w:val="es-AR"/>
        </w:rPr>
      </w:pPr>
    </w:p>
    <w:p w14:paraId="6254427E" w14:textId="38BD0E13" w:rsidR="006A3A0E" w:rsidRDefault="006A3A0E" w:rsidP="006A3A0E">
      <w:pPr>
        <w:pStyle w:val="heading1"/>
        <w:rPr>
          <w:lang w:val="es-AR"/>
        </w:rPr>
      </w:pPr>
      <w:r>
        <w:rPr>
          <w:lang w:val="es-AR"/>
        </w:rPr>
        <w:t>Forma de navegar segura</w:t>
      </w:r>
    </w:p>
    <w:p w14:paraId="47D1B543" w14:textId="47224409" w:rsidR="003B2996" w:rsidRDefault="00250801" w:rsidP="003B2996">
      <w:pPr>
        <w:rPr>
          <w:lang w:val="es-AR"/>
        </w:rPr>
      </w:pPr>
      <w:r>
        <w:rPr>
          <w:lang w:val="es-AR"/>
        </w:rPr>
        <w:t xml:space="preserve">Luego de una breve pausa, continuamos con la tercera parte de nuestra clase la cual consistía en conocer el mecanismo de navegación segura en nuestro Disco Rígido a través de nuestro navegador de preferencia. Esto nos permite recorrer las carpetas de nuestro ordenador y verificar que no haya ningún tipo de virus ni archivos maliciosos. </w:t>
      </w:r>
    </w:p>
    <w:p w14:paraId="52162AC0" w14:textId="3772DFF1" w:rsidR="00250801" w:rsidRDefault="00250801" w:rsidP="003B2996">
      <w:pPr>
        <w:rPr>
          <w:lang w:val="es-AR"/>
        </w:rPr>
      </w:pPr>
    </w:p>
    <w:p w14:paraId="4D05F25F" w14:textId="3B385590" w:rsidR="00250801" w:rsidRPr="003B2996" w:rsidRDefault="00250801" w:rsidP="003B2996">
      <w:pPr>
        <w:rPr>
          <w:lang w:val="es-AR"/>
        </w:rPr>
      </w:pPr>
      <w:r>
        <w:rPr>
          <w:lang w:val="es-AR"/>
        </w:rPr>
        <w:t xml:space="preserve">Para utilizar el mecanismo solo debíamos colocar en el buscador, </w:t>
      </w:r>
      <w:hyperlink r:id="rId12" w:history="1">
        <w:r w:rsidRPr="00DC6F42">
          <w:rPr>
            <w:rStyle w:val="Hipervnculo"/>
            <w:lang w:val="es-AR"/>
          </w:rPr>
          <w:t>file:///C</w:t>
        </w:r>
      </w:hyperlink>
      <w:r w:rsidRPr="00250801">
        <w:rPr>
          <w:lang w:val="es-AR"/>
        </w:rPr>
        <w:t>:</w:t>
      </w:r>
      <w:r>
        <w:rPr>
          <w:lang w:val="es-AR"/>
        </w:rPr>
        <w:t xml:space="preserve"> , y de esta manera nos redireccionaba a la carpeta C de nuestra computadora donde podíamos indagar.</w:t>
      </w:r>
    </w:p>
    <w:p w14:paraId="68DB6883" w14:textId="6A32064E" w:rsidR="006A3A0E" w:rsidRDefault="006A3A0E" w:rsidP="006A3A0E">
      <w:pPr>
        <w:pStyle w:val="heading1"/>
        <w:rPr>
          <w:lang w:val="es-AR"/>
        </w:rPr>
      </w:pPr>
      <w:r>
        <w:rPr>
          <w:lang w:val="es-AR"/>
        </w:rPr>
        <w:lastRenderedPageBreak/>
        <w:t>Sitio de GitHub</w:t>
      </w:r>
    </w:p>
    <w:p w14:paraId="5B632556" w14:textId="620B2B08" w:rsidR="00250801" w:rsidRDefault="00250801" w:rsidP="00250801">
      <w:pPr>
        <w:ind w:firstLine="284"/>
        <w:rPr>
          <w:lang w:val="es-AR"/>
        </w:rPr>
      </w:pPr>
      <w:r w:rsidRPr="00250801">
        <w:rPr>
          <w:lang w:val="es-AR"/>
        </w:rPr>
        <w:t>GitHub es un sitio web y un servicio en la nube que ayuda a los desarrolladores a almacenar y administrar su código, al igual que llevar un registro y control de cualquier cambio sobre este código. Para entender exactamente qué es GitHub, primer</w:t>
      </w:r>
      <w:r>
        <w:rPr>
          <w:lang w:val="es-AR"/>
        </w:rPr>
        <w:t>o debemos</w:t>
      </w:r>
      <w:r w:rsidRPr="00250801">
        <w:rPr>
          <w:lang w:val="es-AR"/>
        </w:rPr>
        <w:t xml:space="preserve"> conocer los dos principios que lo conectan:</w:t>
      </w:r>
    </w:p>
    <w:p w14:paraId="498A88CA" w14:textId="77777777" w:rsidR="00250801" w:rsidRPr="00250801" w:rsidRDefault="00250801" w:rsidP="00250801">
      <w:pPr>
        <w:ind w:firstLine="0"/>
        <w:rPr>
          <w:lang w:val="es-AR"/>
        </w:rPr>
      </w:pPr>
    </w:p>
    <w:p w14:paraId="5A1F430E" w14:textId="14CE6238" w:rsidR="00250801" w:rsidRDefault="00250801" w:rsidP="00250801">
      <w:pPr>
        <w:pStyle w:val="bulletitem"/>
        <w:rPr>
          <w:lang w:val="es-AR"/>
        </w:rPr>
      </w:pPr>
      <w:r w:rsidRPr="00250801">
        <w:rPr>
          <w:lang w:val="es-AR"/>
        </w:rPr>
        <w:t>Control de versión</w:t>
      </w:r>
      <w:r>
        <w:rPr>
          <w:lang w:val="es-AR"/>
        </w:rPr>
        <w:t xml:space="preserve">: </w:t>
      </w:r>
      <w:r w:rsidRPr="00250801">
        <w:rPr>
          <w:lang w:val="es-AR"/>
        </w:rPr>
        <w:t>ayuda a los desarrolladores llevar un registro y administrar cualquier cambio en el código del proyecto de software</w:t>
      </w:r>
      <w:r>
        <w:rPr>
          <w:lang w:val="es-AR"/>
        </w:rPr>
        <w:t xml:space="preserve">. </w:t>
      </w:r>
      <w:r w:rsidRPr="00250801">
        <w:rPr>
          <w:lang w:val="es-AR"/>
        </w:rPr>
        <w:t>A medida que crece este proyecto, la versión de control se vuelve esencial.</w:t>
      </w:r>
    </w:p>
    <w:p w14:paraId="76CE42B5" w14:textId="101A518E" w:rsidR="00250801" w:rsidRDefault="00250801" w:rsidP="00250801">
      <w:pPr>
        <w:pStyle w:val="bulletitem"/>
        <w:rPr>
          <w:lang w:val="es-AR"/>
        </w:rPr>
      </w:pPr>
      <w:r>
        <w:rPr>
          <w:lang w:val="es-AR"/>
        </w:rPr>
        <w:t>G</w:t>
      </w:r>
      <w:r w:rsidRPr="00250801">
        <w:rPr>
          <w:lang w:val="es-AR"/>
        </w:rPr>
        <w:t>it</w:t>
      </w:r>
      <w:r>
        <w:rPr>
          <w:lang w:val="es-AR"/>
        </w:rPr>
        <w:t xml:space="preserve">: este </w:t>
      </w:r>
      <w:r w:rsidRPr="00250801">
        <w:rPr>
          <w:lang w:val="es-AR"/>
        </w:rPr>
        <w:t xml:space="preserve"> es un sistema de control de versión distribuida, lo que quiere decir que la base del código entero y su historial se encuentran disponibles en la computadora de todo desarrollador, lo cual permite un fácil acceso a las bifurcaciones y fusiones.</w:t>
      </w:r>
    </w:p>
    <w:p w14:paraId="5CB77326" w14:textId="04C96C59" w:rsidR="00250801" w:rsidRDefault="00250801" w:rsidP="00250801">
      <w:pPr>
        <w:pStyle w:val="bulletitem"/>
        <w:numPr>
          <w:ilvl w:val="0"/>
          <w:numId w:val="0"/>
        </w:numPr>
        <w:ind w:left="227"/>
        <w:rPr>
          <w:lang w:val="es-AR"/>
        </w:rPr>
      </w:pPr>
    </w:p>
    <w:p w14:paraId="3E4E4941" w14:textId="280D5F7F" w:rsidR="00250801" w:rsidRPr="00250801" w:rsidRDefault="00250801" w:rsidP="00250801">
      <w:pPr>
        <w:pStyle w:val="bulletitem"/>
        <w:numPr>
          <w:ilvl w:val="0"/>
          <w:numId w:val="0"/>
        </w:numPr>
        <w:ind w:left="227"/>
        <w:rPr>
          <w:lang w:val="es-AR"/>
        </w:rPr>
      </w:pPr>
      <w:r>
        <w:rPr>
          <w:lang w:val="es-AR"/>
        </w:rPr>
        <w:t>Habiendo entendido</w:t>
      </w:r>
      <w:r w:rsidR="00960857">
        <w:rPr>
          <w:lang w:val="es-AR"/>
        </w:rPr>
        <w:t xml:space="preserve"> </w:t>
      </w:r>
      <w:r>
        <w:rPr>
          <w:lang w:val="es-AR"/>
        </w:rPr>
        <w:t>esto</w:t>
      </w:r>
      <w:r w:rsidR="00960857">
        <w:rPr>
          <w:lang w:val="es-AR"/>
        </w:rPr>
        <w:t>,</w:t>
      </w:r>
      <w:r>
        <w:rPr>
          <w:lang w:val="es-AR"/>
        </w:rPr>
        <w:t xml:space="preserve"> procedimos a crear nuestras</w:t>
      </w:r>
      <w:r w:rsidR="00960857">
        <w:rPr>
          <w:lang w:val="es-AR"/>
        </w:rPr>
        <w:t xml:space="preserve"> cuentas y posteriormente un repositorio en la nube, donde solo participaran aquellos invitados a través de un link vía correo electrónico, y en el cual iremos subiendo contenido de la materia para luego ser revisado y evaluado por nuestros profesores.</w:t>
      </w:r>
    </w:p>
    <w:p w14:paraId="790DE207" w14:textId="6AA75AA2" w:rsidR="006A3A0E" w:rsidRPr="006A3A0E" w:rsidRDefault="006A3A0E" w:rsidP="006A3A0E">
      <w:pPr>
        <w:pStyle w:val="heading1"/>
        <w:rPr>
          <w:lang w:val="es-AR"/>
        </w:rPr>
      </w:pPr>
      <w:r>
        <w:rPr>
          <w:lang w:val="es-AR"/>
        </w:rPr>
        <w:t>Plantillas de la cátedra en Word</w:t>
      </w:r>
    </w:p>
    <w:p w14:paraId="319C1C4E" w14:textId="77777777" w:rsidR="001613BE" w:rsidRDefault="001613BE" w:rsidP="006A3A0E">
      <w:pPr>
        <w:rPr>
          <w:lang w:val="es-AR"/>
        </w:rPr>
      </w:pPr>
      <w:r>
        <w:rPr>
          <w:lang w:val="es-AR"/>
        </w:rPr>
        <w:t>Como último ítem, pero no menos importante,</w:t>
      </w:r>
      <w:r w:rsidRPr="001613BE">
        <w:rPr>
          <w:lang w:val="es-AR"/>
        </w:rPr>
        <w:t xml:space="preserve"> conoc</w:t>
      </w:r>
      <w:r>
        <w:rPr>
          <w:lang w:val="es-AR"/>
        </w:rPr>
        <w:t>imos</w:t>
      </w:r>
      <w:r w:rsidRPr="001613BE">
        <w:rPr>
          <w:lang w:val="es-AR"/>
        </w:rPr>
        <w:t xml:space="preserve"> los archivos .</w:t>
      </w:r>
      <w:proofErr w:type="spellStart"/>
      <w:r w:rsidRPr="001613BE">
        <w:rPr>
          <w:lang w:val="es-AR"/>
        </w:rPr>
        <w:t>dot</w:t>
      </w:r>
      <w:proofErr w:type="spellEnd"/>
      <w:r w:rsidRPr="001613BE">
        <w:rPr>
          <w:lang w:val="es-AR"/>
        </w:rPr>
        <w:t>, los cuales son archivos que determinan la fuente y el texto predeterminado</w:t>
      </w:r>
      <w:r>
        <w:rPr>
          <w:lang w:val="es-AR"/>
        </w:rPr>
        <w:t>s</w:t>
      </w:r>
      <w:r w:rsidRPr="001613BE">
        <w:rPr>
          <w:lang w:val="es-AR"/>
        </w:rPr>
        <w:t xml:space="preserve">, así como también los márgenes. </w:t>
      </w:r>
    </w:p>
    <w:p w14:paraId="2B8D3E00" w14:textId="77777777" w:rsidR="001613BE" w:rsidRDefault="001613BE" w:rsidP="006A3A0E">
      <w:pPr>
        <w:rPr>
          <w:lang w:val="es-AR"/>
        </w:rPr>
      </w:pPr>
    </w:p>
    <w:p w14:paraId="37B5F403" w14:textId="721EBB55" w:rsidR="006A3A0E" w:rsidRPr="006A3A0E" w:rsidRDefault="001613BE" w:rsidP="006A3A0E">
      <w:pPr>
        <w:rPr>
          <w:lang w:val="es-AR"/>
        </w:rPr>
      </w:pPr>
      <w:r w:rsidRPr="001613BE">
        <w:rPr>
          <w:lang w:val="es-AR"/>
        </w:rPr>
        <w:t>Aunque el modelo .</w:t>
      </w:r>
      <w:proofErr w:type="spellStart"/>
      <w:r w:rsidRPr="001613BE">
        <w:rPr>
          <w:lang w:val="es-AR"/>
        </w:rPr>
        <w:t>dot</w:t>
      </w:r>
      <w:proofErr w:type="spellEnd"/>
      <w:r w:rsidRPr="001613BE">
        <w:rPr>
          <w:lang w:val="es-AR"/>
        </w:rPr>
        <w:t xml:space="preserve"> ya está preconfigurado con ciertas características,</w:t>
      </w:r>
      <w:r>
        <w:rPr>
          <w:lang w:val="es-AR"/>
        </w:rPr>
        <w:t xml:space="preserve"> </w:t>
      </w:r>
      <w:r w:rsidRPr="001613BE">
        <w:rPr>
          <w:lang w:val="es-AR"/>
        </w:rPr>
        <w:t>el archivo puede ser editado p</w:t>
      </w:r>
      <w:r>
        <w:rPr>
          <w:lang w:val="es-AR"/>
        </w:rPr>
        <w:t xml:space="preserve">ermitiendo </w:t>
      </w:r>
      <w:r w:rsidRPr="001613BE">
        <w:rPr>
          <w:lang w:val="es-AR"/>
        </w:rPr>
        <w:t xml:space="preserve">nuevas configuraciones </w:t>
      </w:r>
      <w:r>
        <w:rPr>
          <w:lang w:val="es-AR"/>
        </w:rPr>
        <w:t>de página.</w:t>
      </w:r>
    </w:p>
    <w:sectPr w:rsidR="006A3A0E" w:rsidRPr="006A3A0E" w:rsidSect="000E365A">
      <w:pgSz w:w="11906" w:h="16838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3A822C" w14:textId="77777777" w:rsidR="00C50777" w:rsidRDefault="00C50777">
      <w:r>
        <w:separator/>
      </w:r>
    </w:p>
  </w:endnote>
  <w:endnote w:type="continuationSeparator" w:id="0">
    <w:p w14:paraId="23CCFC36" w14:textId="77777777" w:rsidR="00C50777" w:rsidRDefault="00C50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1EB62" w14:textId="77777777" w:rsidR="00C50777" w:rsidRDefault="00C50777" w:rsidP="009A40EA">
      <w:r>
        <w:separator/>
      </w:r>
    </w:p>
  </w:footnote>
  <w:footnote w:type="continuationSeparator" w:id="0">
    <w:p w14:paraId="461C43C0" w14:textId="77777777" w:rsidR="00C50777" w:rsidRPr="009A40EA" w:rsidRDefault="00C50777" w:rsidP="009A40EA">
      <w:r>
        <w:separator/>
      </w:r>
    </w:p>
  </w:footnote>
  <w:footnote w:type="continuationNotice" w:id="1">
    <w:p w14:paraId="100A936F" w14:textId="77777777" w:rsidR="00C50777" w:rsidRPr="00C26F77" w:rsidRDefault="00C50777" w:rsidP="005B21D1">
      <w:pPr>
        <w:spacing w:line="20" w:lineRule="exac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E8D26E8E"/>
    <w:lvl w:ilvl="0">
      <w:start w:val="1"/>
      <w:numFmt w:val="decimal"/>
      <w:pStyle w:val="Listaconnmeros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05A4E3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7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8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74524FD6"/>
    <w:multiLevelType w:val="multilevel"/>
    <w:tmpl w:val="F792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2" w15:restartNumberingAfterBreak="0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5"/>
  </w:num>
  <w:num w:numId="5">
    <w:abstractNumId w:val="4"/>
  </w:num>
  <w:num w:numId="6">
    <w:abstractNumId w:val="7"/>
  </w:num>
  <w:num w:numId="7">
    <w:abstractNumId w:val="8"/>
  </w:num>
  <w:num w:numId="8">
    <w:abstractNumId w:val="7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activeWritingStyle w:appName="MSWord" w:lang="de-DE" w:vendorID="64" w:dllVersion="6" w:nlCheck="1" w:checkStyle="1"/>
  <w:activeWritingStyle w:appName="MSWord" w:lang="en-US" w:vendorID="64" w:dllVersion="6" w:nlCheck="1" w:checkStyle="1"/>
  <w:proofState w:spelling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0E"/>
    <w:rsid w:val="0000048D"/>
    <w:rsid w:val="000110D3"/>
    <w:rsid w:val="000209FE"/>
    <w:rsid w:val="000310FD"/>
    <w:rsid w:val="00035058"/>
    <w:rsid w:val="00044B21"/>
    <w:rsid w:val="00052B81"/>
    <w:rsid w:val="00083617"/>
    <w:rsid w:val="000B553B"/>
    <w:rsid w:val="000C1161"/>
    <w:rsid w:val="000C5BDE"/>
    <w:rsid w:val="000C7A36"/>
    <w:rsid w:val="000D0BFA"/>
    <w:rsid w:val="000D63D0"/>
    <w:rsid w:val="000E365A"/>
    <w:rsid w:val="000F273E"/>
    <w:rsid w:val="000F328B"/>
    <w:rsid w:val="001106A4"/>
    <w:rsid w:val="001440A6"/>
    <w:rsid w:val="00151772"/>
    <w:rsid w:val="00155D11"/>
    <w:rsid w:val="0015721A"/>
    <w:rsid w:val="001613BE"/>
    <w:rsid w:val="0016340C"/>
    <w:rsid w:val="00166009"/>
    <w:rsid w:val="00171521"/>
    <w:rsid w:val="00176368"/>
    <w:rsid w:val="00191F31"/>
    <w:rsid w:val="00195587"/>
    <w:rsid w:val="001A4455"/>
    <w:rsid w:val="001C02CA"/>
    <w:rsid w:val="001D545F"/>
    <w:rsid w:val="001E62A6"/>
    <w:rsid w:val="001F17E9"/>
    <w:rsid w:val="001F6FC0"/>
    <w:rsid w:val="001F7036"/>
    <w:rsid w:val="002036A7"/>
    <w:rsid w:val="00203963"/>
    <w:rsid w:val="00205B9D"/>
    <w:rsid w:val="002060A7"/>
    <w:rsid w:val="00217118"/>
    <w:rsid w:val="00223838"/>
    <w:rsid w:val="00224F23"/>
    <w:rsid w:val="00243F19"/>
    <w:rsid w:val="00250774"/>
    <w:rsid w:val="00250801"/>
    <w:rsid w:val="002534C9"/>
    <w:rsid w:val="00260473"/>
    <w:rsid w:val="00260ABE"/>
    <w:rsid w:val="002641EF"/>
    <w:rsid w:val="002664DC"/>
    <w:rsid w:val="00266838"/>
    <w:rsid w:val="00272D44"/>
    <w:rsid w:val="00276B4D"/>
    <w:rsid w:val="00277590"/>
    <w:rsid w:val="00294524"/>
    <w:rsid w:val="002B15BE"/>
    <w:rsid w:val="002D20E2"/>
    <w:rsid w:val="002E597F"/>
    <w:rsid w:val="00307478"/>
    <w:rsid w:val="003167D9"/>
    <w:rsid w:val="00326742"/>
    <w:rsid w:val="00350B43"/>
    <w:rsid w:val="0035505F"/>
    <w:rsid w:val="0035641D"/>
    <w:rsid w:val="00377C44"/>
    <w:rsid w:val="00381C60"/>
    <w:rsid w:val="003911B6"/>
    <w:rsid w:val="003B2996"/>
    <w:rsid w:val="003B3B8C"/>
    <w:rsid w:val="003C632C"/>
    <w:rsid w:val="003D75EF"/>
    <w:rsid w:val="003E18D7"/>
    <w:rsid w:val="003F00C7"/>
    <w:rsid w:val="003F423B"/>
    <w:rsid w:val="00410277"/>
    <w:rsid w:val="0041449A"/>
    <w:rsid w:val="00434415"/>
    <w:rsid w:val="0044743E"/>
    <w:rsid w:val="00461E3B"/>
    <w:rsid w:val="00495C43"/>
    <w:rsid w:val="004C13F4"/>
    <w:rsid w:val="004E42EA"/>
    <w:rsid w:val="004F4A36"/>
    <w:rsid w:val="00531EEA"/>
    <w:rsid w:val="00544CE9"/>
    <w:rsid w:val="00550530"/>
    <w:rsid w:val="0058168B"/>
    <w:rsid w:val="00590615"/>
    <w:rsid w:val="00596272"/>
    <w:rsid w:val="005B0819"/>
    <w:rsid w:val="005B21D1"/>
    <w:rsid w:val="005B5A42"/>
    <w:rsid w:val="005C091A"/>
    <w:rsid w:val="005D5B5A"/>
    <w:rsid w:val="005E464F"/>
    <w:rsid w:val="005E48C3"/>
    <w:rsid w:val="005F7FAC"/>
    <w:rsid w:val="006030DE"/>
    <w:rsid w:val="006047C4"/>
    <w:rsid w:val="0060481B"/>
    <w:rsid w:val="00612056"/>
    <w:rsid w:val="006137BC"/>
    <w:rsid w:val="00617724"/>
    <w:rsid w:val="00624AD7"/>
    <w:rsid w:val="0062629C"/>
    <w:rsid w:val="00631C4A"/>
    <w:rsid w:val="00636A67"/>
    <w:rsid w:val="006444A9"/>
    <w:rsid w:val="00650B04"/>
    <w:rsid w:val="0065153E"/>
    <w:rsid w:val="0065419A"/>
    <w:rsid w:val="00662811"/>
    <w:rsid w:val="006704F3"/>
    <w:rsid w:val="00683327"/>
    <w:rsid w:val="00685452"/>
    <w:rsid w:val="0069757F"/>
    <w:rsid w:val="006A0A6F"/>
    <w:rsid w:val="006A3A0E"/>
    <w:rsid w:val="006B0CBA"/>
    <w:rsid w:val="006B168A"/>
    <w:rsid w:val="006D1F41"/>
    <w:rsid w:val="006D3BD7"/>
    <w:rsid w:val="006D49F3"/>
    <w:rsid w:val="006E17E4"/>
    <w:rsid w:val="006E292B"/>
    <w:rsid w:val="006F602B"/>
    <w:rsid w:val="00701753"/>
    <w:rsid w:val="0070690C"/>
    <w:rsid w:val="00712B78"/>
    <w:rsid w:val="00715651"/>
    <w:rsid w:val="0073504E"/>
    <w:rsid w:val="0073679E"/>
    <w:rsid w:val="007758E6"/>
    <w:rsid w:val="007834CA"/>
    <w:rsid w:val="00783CE4"/>
    <w:rsid w:val="007857EE"/>
    <w:rsid w:val="007871B2"/>
    <w:rsid w:val="00791866"/>
    <w:rsid w:val="00792288"/>
    <w:rsid w:val="00796AA8"/>
    <w:rsid w:val="00797C4F"/>
    <w:rsid w:val="007A34A0"/>
    <w:rsid w:val="007A7B7E"/>
    <w:rsid w:val="007B19CB"/>
    <w:rsid w:val="007C36AF"/>
    <w:rsid w:val="008031D5"/>
    <w:rsid w:val="008108FB"/>
    <w:rsid w:val="00821AE6"/>
    <w:rsid w:val="008741EE"/>
    <w:rsid w:val="008808E2"/>
    <w:rsid w:val="0088376F"/>
    <w:rsid w:val="0089088C"/>
    <w:rsid w:val="008B1227"/>
    <w:rsid w:val="008D1F3F"/>
    <w:rsid w:val="008D4EF7"/>
    <w:rsid w:val="008E589A"/>
    <w:rsid w:val="009043D1"/>
    <w:rsid w:val="0091033C"/>
    <w:rsid w:val="00914CBF"/>
    <w:rsid w:val="00917CE5"/>
    <w:rsid w:val="009211A4"/>
    <w:rsid w:val="009424E7"/>
    <w:rsid w:val="00942A8F"/>
    <w:rsid w:val="00946462"/>
    <w:rsid w:val="00947640"/>
    <w:rsid w:val="00960857"/>
    <w:rsid w:val="0096634D"/>
    <w:rsid w:val="00967DFD"/>
    <w:rsid w:val="009A40EA"/>
    <w:rsid w:val="009A459C"/>
    <w:rsid w:val="009D67DB"/>
    <w:rsid w:val="009E6619"/>
    <w:rsid w:val="009F6210"/>
    <w:rsid w:val="00A053DF"/>
    <w:rsid w:val="00A06CFF"/>
    <w:rsid w:val="00A27277"/>
    <w:rsid w:val="00A322D5"/>
    <w:rsid w:val="00A41CE2"/>
    <w:rsid w:val="00A503DB"/>
    <w:rsid w:val="00A54C71"/>
    <w:rsid w:val="00A63886"/>
    <w:rsid w:val="00A72C4A"/>
    <w:rsid w:val="00A7602B"/>
    <w:rsid w:val="00A771A3"/>
    <w:rsid w:val="00A92A92"/>
    <w:rsid w:val="00A9461B"/>
    <w:rsid w:val="00A94DE5"/>
    <w:rsid w:val="00A94EFE"/>
    <w:rsid w:val="00AB6359"/>
    <w:rsid w:val="00AD5FB8"/>
    <w:rsid w:val="00AE0675"/>
    <w:rsid w:val="00AF54B5"/>
    <w:rsid w:val="00B01D5B"/>
    <w:rsid w:val="00B15BB0"/>
    <w:rsid w:val="00B26C8D"/>
    <w:rsid w:val="00BA16DB"/>
    <w:rsid w:val="00BB5FF6"/>
    <w:rsid w:val="00BC1154"/>
    <w:rsid w:val="00BE7D5D"/>
    <w:rsid w:val="00C025D3"/>
    <w:rsid w:val="00C2543E"/>
    <w:rsid w:val="00C26F77"/>
    <w:rsid w:val="00C40DC7"/>
    <w:rsid w:val="00C431E2"/>
    <w:rsid w:val="00C50777"/>
    <w:rsid w:val="00C51D78"/>
    <w:rsid w:val="00C578FE"/>
    <w:rsid w:val="00C67087"/>
    <w:rsid w:val="00C7050A"/>
    <w:rsid w:val="00C75CE6"/>
    <w:rsid w:val="00C86689"/>
    <w:rsid w:val="00C94D83"/>
    <w:rsid w:val="00CA59F3"/>
    <w:rsid w:val="00CB2B00"/>
    <w:rsid w:val="00CB3349"/>
    <w:rsid w:val="00D07960"/>
    <w:rsid w:val="00D32B26"/>
    <w:rsid w:val="00D41E65"/>
    <w:rsid w:val="00D4296A"/>
    <w:rsid w:val="00D53D56"/>
    <w:rsid w:val="00D91CF8"/>
    <w:rsid w:val="00DD4D7F"/>
    <w:rsid w:val="00DE4E66"/>
    <w:rsid w:val="00E06313"/>
    <w:rsid w:val="00E258AE"/>
    <w:rsid w:val="00E7224F"/>
    <w:rsid w:val="00E8179F"/>
    <w:rsid w:val="00E84A60"/>
    <w:rsid w:val="00E95241"/>
    <w:rsid w:val="00E974CB"/>
    <w:rsid w:val="00EE0EB6"/>
    <w:rsid w:val="00EF7699"/>
    <w:rsid w:val="00F13A13"/>
    <w:rsid w:val="00F3059F"/>
    <w:rsid w:val="00F30965"/>
    <w:rsid w:val="00F3698F"/>
    <w:rsid w:val="00F4401D"/>
    <w:rsid w:val="00F45D32"/>
    <w:rsid w:val="00F523E6"/>
    <w:rsid w:val="00F916C3"/>
    <w:rsid w:val="00FA14AA"/>
    <w:rsid w:val="00FC2854"/>
    <w:rsid w:val="00FC6C48"/>
    <w:rsid w:val="00FE26F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3259342"/>
  <w15:chartTrackingRefBased/>
  <w15:docId w15:val="{885D0931-7134-824E-BDA2-89491573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de-DE"/>
    </w:rPr>
  </w:style>
  <w:style w:type="paragraph" w:styleId="Ttul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in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alpie">
    <w:name w:val="footnote reference"/>
    <w:rsid w:val="00947640"/>
    <w:rPr>
      <w:position w:val="0"/>
      <w:vertAlign w:val="superscript"/>
    </w:rPr>
  </w:style>
  <w:style w:type="paragraph" w:customStyle="1" w:styleId="heading1">
    <w:name w:val="heading1"/>
    <w:basedOn w:val="Ttul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Ttul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rsid w:val="00947640"/>
    <w:rPr>
      <w:b/>
    </w:rPr>
  </w:style>
  <w:style w:type="character" w:customStyle="1" w:styleId="heading4">
    <w:name w:val="heading4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"/>
      </w:numPr>
    </w:pPr>
  </w:style>
  <w:style w:type="character" w:styleId="Hipervnculo">
    <w:name w:val="Hyperlink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laconcuadrcula">
    <w:name w:val="Table Grid"/>
    <w:basedOn w:val="Tab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notapie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in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rsid w:val="00947640"/>
    <w:rPr>
      <w:sz w:val="18"/>
    </w:rPr>
  </w:style>
  <w:style w:type="paragraph" w:customStyle="1" w:styleId="Ttulo10">
    <w:name w:val="Título1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">
    <w:name w:val="Subtítulo1"/>
    <w:basedOn w:val="Ttulo10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rsid w:val="00947640"/>
    <w:rPr>
      <w:rFonts w:ascii="Courier" w:hAnsi="Courier"/>
      <w:noProof/>
      <w:lang w:val="en-US"/>
    </w:rPr>
  </w:style>
  <w:style w:type="paragraph" w:styleId="Piedepgina">
    <w:name w:val="footer"/>
    <w:basedOn w:val="Normal"/>
    <w:rsid w:val="009A40EA"/>
    <w:pPr>
      <w:tabs>
        <w:tab w:val="center" w:pos="4536"/>
        <w:tab w:val="right" w:pos="9072"/>
      </w:tabs>
    </w:pPr>
  </w:style>
  <w:style w:type="paragraph" w:styleId="Listaconviet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connmeros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in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inlista"/>
    <w:semiHidden/>
    <w:rsid w:val="00715651"/>
    <w:pPr>
      <w:numPr>
        <w:numId w:val="7"/>
      </w:numPr>
    </w:pPr>
  </w:style>
  <w:style w:type="paragraph" w:styleId="Encabezado">
    <w:name w:val="header"/>
    <w:basedOn w:val="Normal"/>
    <w:rsid w:val="0073679E"/>
    <w:pPr>
      <w:tabs>
        <w:tab w:val="center" w:pos="4536"/>
        <w:tab w:val="right" w:pos="9072"/>
      </w:tabs>
      <w:ind w:firstLine="0"/>
    </w:pPr>
    <w:rPr>
      <w:sz w:val="18"/>
    </w:rPr>
  </w:style>
  <w:style w:type="character" w:styleId="Mencinsinresolver">
    <w:name w:val="Unresolved Mention"/>
    <w:uiPriority w:val="99"/>
    <w:semiHidden/>
    <w:unhideWhenUsed/>
    <w:rsid w:val="006A3A0E"/>
    <w:rPr>
      <w:color w:val="605E5C"/>
      <w:shd w:val="clear" w:color="auto" w:fill="E1DFDD"/>
    </w:rPr>
  </w:style>
  <w:style w:type="character" w:styleId="Hipervnculovisitado">
    <w:name w:val="FollowedHyperlink"/>
    <w:rsid w:val="006A3A0E"/>
    <w:rPr>
      <w:color w:val="954F72"/>
      <w:u w:val="single"/>
    </w:rPr>
  </w:style>
  <w:style w:type="paragraph" w:styleId="NormalWeb">
    <w:name w:val="Normal (Web)"/>
    <w:basedOn w:val="Normal"/>
    <w:uiPriority w:val="99"/>
    <w:unhideWhenUsed/>
    <w:rsid w:val="006A3A0E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sz w:val="24"/>
      <w:szCs w:val="24"/>
      <w:lang w:val="es-AR" w:eastAsia="es-MX"/>
    </w:rPr>
  </w:style>
  <w:style w:type="character" w:styleId="Textoennegrita">
    <w:name w:val="Strong"/>
    <w:uiPriority w:val="22"/>
    <w:qFormat/>
    <w:rsid w:val="00D32B26"/>
    <w:rPr>
      <w:b/>
      <w:bCs/>
    </w:rPr>
  </w:style>
  <w:style w:type="character" w:customStyle="1" w:styleId="apple-converted-space">
    <w:name w:val="apple-converted-space"/>
    <w:basedOn w:val="Fuentedeprrafopredeter"/>
    <w:rsid w:val="00D32B26"/>
  </w:style>
  <w:style w:type="paragraph" w:styleId="Prrafodelista">
    <w:name w:val="List Paragraph"/>
    <w:basedOn w:val="Normal"/>
    <w:uiPriority w:val="34"/>
    <w:qFormat/>
    <w:rsid w:val="00D32B2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2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anpages0110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ranciscotejedadominguez@gmail.com" TargetMode="External"/><Relationship Id="rId12" Type="http://schemas.openxmlformats.org/officeDocument/2006/relationships/hyperlink" Target="file:///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hyperlink" Target="mailto:bauticarelli@live.com.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franchucrisafulli@g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rancisco/Downloads/Microsoft+Word+2003+Proceedings+Templates/svlnproc110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svlnproc1104.dot</Template>
  <TotalTime>110</TotalTime>
  <Pages>5</Pages>
  <Words>990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</vt:lpstr>
    </vt:vector>
  </TitlesOfParts>
  <Company>dataspect IT-Services</Company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Microsoft Office User</dc:creator>
  <cp:keywords/>
  <dc:description/>
  <cp:lastModifiedBy>maria eugenia dominguez</cp:lastModifiedBy>
  <cp:revision>10</cp:revision>
  <cp:lastPrinted>2011-02-21T20:47:00Z</cp:lastPrinted>
  <dcterms:created xsi:type="dcterms:W3CDTF">2022-04-06T23:11:00Z</dcterms:created>
  <dcterms:modified xsi:type="dcterms:W3CDTF">2022-04-20T20:07:00Z</dcterms:modified>
</cp:coreProperties>
</file>